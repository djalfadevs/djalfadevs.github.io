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2334" w14:textId="051DDA67" w:rsidR="00A10484" w:rsidRPr="004A1097" w:rsidRDefault="00A80F81">
      <w:pPr>
        <w:pStyle w:val="Ttulo"/>
        <w:rPr>
          <w:lang w:val="en-US"/>
        </w:rPr>
      </w:pPr>
      <w:r w:rsidRPr="004A1097">
        <w:rPr>
          <w:lang w:val="en-US"/>
        </w:rPr>
        <w:t xml:space="preserve">Sprint </w:t>
      </w:r>
      <w:r w:rsidR="00E6492D">
        <w:rPr>
          <w:lang w:val="en-US"/>
        </w:rPr>
        <w:t>2</w:t>
      </w:r>
      <w:r w:rsidRPr="004A1097">
        <w:rPr>
          <w:lang w:val="en-US"/>
        </w:rPr>
        <w:t xml:space="preserve"> Review/Retrospective</w:t>
      </w:r>
    </w:p>
    <w:p w14:paraId="1F286972" w14:textId="77777777" w:rsidR="00855982" w:rsidRPr="004A1097" w:rsidRDefault="004A1097" w:rsidP="00855982">
      <w:pPr>
        <w:pStyle w:val="Ttulo1"/>
        <w:rPr>
          <w:lang w:val="en-US"/>
        </w:rPr>
      </w:pPr>
      <w:r w:rsidRPr="004A1097">
        <w:rPr>
          <w:lang w:val="en-US"/>
        </w:rPr>
        <w:t>Sprint Review</w:t>
      </w:r>
    </w:p>
    <w:p w14:paraId="6C61EEF0" w14:textId="77777777" w:rsidR="00855982" w:rsidRDefault="004A1097" w:rsidP="004A1097">
      <w:pPr>
        <w:rPr>
          <w:b/>
          <w:lang w:val="en-US"/>
        </w:rPr>
      </w:pPr>
      <w:r>
        <w:rPr>
          <w:b/>
          <w:lang w:val="en-US"/>
        </w:rPr>
        <w:t>¿Qué se ha hecho?:</w:t>
      </w:r>
    </w:p>
    <w:p w14:paraId="041853B2" w14:textId="583755FB" w:rsidR="004A1097" w:rsidRPr="004A1097" w:rsidRDefault="004A1097" w:rsidP="004A1097">
      <w:pPr>
        <w:pStyle w:val="Prrafodelista"/>
        <w:numPr>
          <w:ilvl w:val="0"/>
          <w:numId w:val="30"/>
        </w:numPr>
        <w:rPr>
          <w:b/>
        </w:rPr>
      </w:pPr>
      <w:r w:rsidRPr="004A1097">
        <w:t xml:space="preserve">Se ha </w:t>
      </w:r>
      <w:r w:rsidR="00A402A6">
        <w:t>continuado</w:t>
      </w:r>
      <w:r w:rsidRPr="004A1097">
        <w:t xml:space="preserve"> </w:t>
      </w:r>
      <w:r w:rsidR="00A402A6">
        <w:t>el trabajo</w:t>
      </w:r>
      <w:r w:rsidRPr="004A1097">
        <w:t xml:space="preserve"> de programaci</w:t>
      </w:r>
      <w:r>
        <w:t xml:space="preserve">ón: </w:t>
      </w:r>
      <w:r w:rsidR="00A402A6">
        <w:t>Conexión con la base de datos y paso de mensajes, animaciones, paso entre escenas, mecánicas y lógica de combate, ajustes, tienda</w:t>
      </w:r>
      <w:r w:rsidR="00523482">
        <w:t xml:space="preserve">, </w:t>
      </w:r>
      <w:r w:rsidR="00A402A6">
        <w:t>menús</w:t>
      </w:r>
      <w:r w:rsidR="00523482">
        <w:t xml:space="preserve"> y maquetación</w:t>
      </w:r>
      <w:r w:rsidR="00A402A6">
        <w:t>.</w:t>
      </w:r>
    </w:p>
    <w:p w14:paraId="344F735C" w14:textId="7D7C2608" w:rsidR="004A1097" w:rsidRPr="004A1097" w:rsidRDefault="004A1097" w:rsidP="004A1097">
      <w:pPr>
        <w:pStyle w:val="Prrafodelista"/>
        <w:numPr>
          <w:ilvl w:val="0"/>
          <w:numId w:val="30"/>
        </w:numPr>
        <w:rPr>
          <w:b/>
        </w:rPr>
      </w:pPr>
      <w:r>
        <w:t xml:space="preserve">Se ha </w:t>
      </w:r>
      <w:r w:rsidR="00A402A6">
        <w:t xml:space="preserve">finalizado el </w:t>
      </w:r>
      <w:r w:rsidR="00A402A6" w:rsidRPr="00A90A47">
        <w:rPr>
          <w:i/>
          <w:iCs/>
        </w:rPr>
        <w:t>Game Design Document</w:t>
      </w:r>
      <w:r w:rsidR="00A402A6">
        <w:t xml:space="preserve"> y se ha basado el trabajo final en este.</w:t>
      </w:r>
    </w:p>
    <w:p w14:paraId="670963E4" w14:textId="00C820B3" w:rsidR="004A1097" w:rsidRPr="00A402A6" w:rsidRDefault="004A1097" w:rsidP="004A1097">
      <w:pPr>
        <w:pStyle w:val="Prrafodelista"/>
        <w:numPr>
          <w:ilvl w:val="0"/>
          <w:numId w:val="30"/>
        </w:numPr>
        <w:rPr>
          <w:b/>
        </w:rPr>
      </w:pPr>
      <w:r>
        <w:t xml:space="preserve">Se han creado </w:t>
      </w:r>
      <w:r w:rsidR="00A402A6">
        <w:t>los fondos, personajes, partículas de efectos, logos, iconos y botones</w:t>
      </w:r>
      <w:r>
        <w:t>.</w:t>
      </w:r>
    </w:p>
    <w:p w14:paraId="189B1C17" w14:textId="75713904" w:rsidR="00A402A6" w:rsidRPr="00A402A6" w:rsidRDefault="00A402A6" w:rsidP="004A1097">
      <w:pPr>
        <w:pStyle w:val="Prrafodelista"/>
        <w:numPr>
          <w:ilvl w:val="0"/>
          <w:numId w:val="30"/>
        </w:numPr>
        <w:rPr>
          <w:b/>
        </w:rPr>
      </w:pPr>
      <w:r>
        <w:t>Se han compuesto los sonidos y la banda sonora.</w:t>
      </w:r>
    </w:p>
    <w:p w14:paraId="02D68A3A" w14:textId="667CC5BE" w:rsidR="00A402A6" w:rsidRPr="00A402A6" w:rsidRDefault="00A402A6" w:rsidP="004A1097">
      <w:pPr>
        <w:pStyle w:val="Prrafodelista"/>
        <w:numPr>
          <w:ilvl w:val="0"/>
          <w:numId w:val="30"/>
        </w:numPr>
        <w:rPr>
          <w:b/>
        </w:rPr>
      </w:pPr>
      <w:r>
        <w:t xml:space="preserve">Se ha generado el </w:t>
      </w:r>
      <w:r w:rsidRPr="00A90A47">
        <w:rPr>
          <w:i/>
          <w:iCs/>
        </w:rPr>
        <w:t>portfolio</w:t>
      </w:r>
      <w:r>
        <w:t xml:space="preserve"> mediante </w:t>
      </w:r>
      <w:r w:rsidRPr="00A90A47">
        <w:rPr>
          <w:i/>
          <w:iCs/>
        </w:rPr>
        <w:t>GitHub Pages</w:t>
      </w:r>
      <w:r>
        <w:t>.</w:t>
      </w:r>
    </w:p>
    <w:p w14:paraId="31BF078D" w14:textId="46663571" w:rsidR="00A402A6" w:rsidRPr="00523482" w:rsidRDefault="00A402A6" w:rsidP="004A1097">
      <w:pPr>
        <w:pStyle w:val="Prrafodelista"/>
        <w:numPr>
          <w:ilvl w:val="0"/>
          <w:numId w:val="30"/>
        </w:numPr>
        <w:rPr>
          <w:b/>
        </w:rPr>
      </w:pPr>
      <w:r>
        <w:rPr>
          <w:bCs/>
        </w:rPr>
        <w:t>Se han personalizado</w:t>
      </w:r>
      <w:r w:rsidR="00523482">
        <w:rPr>
          <w:bCs/>
        </w:rPr>
        <w:t xml:space="preserve"> y</w:t>
      </w:r>
      <w:r>
        <w:rPr>
          <w:bCs/>
        </w:rPr>
        <w:t xml:space="preserve"> actualizado </w:t>
      </w:r>
      <w:r w:rsidR="00523482">
        <w:rPr>
          <w:bCs/>
        </w:rPr>
        <w:t>las redes sociales. Ha habido interacción con posibles usuarios.</w:t>
      </w:r>
    </w:p>
    <w:p w14:paraId="5A1D1A26" w14:textId="15B04693" w:rsidR="00523482" w:rsidRPr="00523482" w:rsidRDefault="00523482" w:rsidP="004A1097">
      <w:pPr>
        <w:pStyle w:val="Prrafodelista"/>
        <w:numPr>
          <w:ilvl w:val="0"/>
          <w:numId w:val="30"/>
        </w:numPr>
        <w:rPr>
          <w:b/>
        </w:rPr>
      </w:pPr>
      <w:r>
        <w:rPr>
          <w:bCs/>
        </w:rPr>
        <w:t xml:space="preserve">Se han maquetado los materiales de presentación, así como un </w:t>
      </w:r>
      <w:r w:rsidRPr="00A90A47">
        <w:rPr>
          <w:bCs/>
          <w:i/>
          <w:iCs/>
        </w:rPr>
        <w:t>trailer</w:t>
      </w:r>
      <w:r>
        <w:rPr>
          <w:bCs/>
        </w:rPr>
        <w:t xml:space="preserve"> promocional.</w:t>
      </w:r>
    </w:p>
    <w:p w14:paraId="544BEF75" w14:textId="6BF0F33C" w:rsidR="00523482" w:rsidRPr="00D67BCE" w:rsidRDefault="00523482" w:rsidP="004A1097">
      <w:pPr>
        <w:pStyle w:val="Prrafodelista"/>
        <w:numPr>
          <w:ilvl w:val="0"/>
          <w:numId w:val="30"/>
        </w:numPr>
        <w:rPr>
          <w:b/>
        </w:rPr>
      </w:pPr>
      <w:r>
        <w:rPr>
          <w:bCs/>
        </w:rPr>
        <w:t>Se ha testeado el juego para encontrar posibles fallos.</w:t>
      </w:r>
    </w:p>
    <w:p w14:paraId="6E4A0900" w14:textId="77777777" w:rsidR="00D67BCE" w:rsidRPr="00D67BCE" w:rsidRDefault="00D67BCE" w:rsidP="00D67BCE">
      <w:pPr>
        <w:ind w:left="360"/>
        <w:rPr>
          <w:b/>
        </w:rPr>
      </w:pPr>
    </w:p>
    <w:p w14:paraId="294849C6" w14:textId="77777777" w:rsidR="004A1097" w:rsidRDefault="004A1097" w:rsidP="004A1097">
      <w:pPr>
        <w:rPr>
          <w:b/>
        </w:rPr>
      </w:pPr>
      <w:r>
        <w:rPr>
          <w:b/>
        </w:rPr>
        <w:t>¿Qué no se ha hecho?:</w:t>
      </w:r>
    </w:p>
    <w:p w14:paraId="25CC2771" w14:textId="27E7C3E1" w:rsidR="00DF3C20" w:rsidRDefault="00523482" w:rsidP="004A1097">
      <w:pPr>
        <w:pStyle w:val="Prrafodelista"/>
        <w:numPr>
          <w:ilvl w:val="0"/>
          <w:numId w:val="31"/>
        </w:numPr>
      </w:pPr>
      <w:r>
        <w:t>No se ha creado un sistema monetario real, con paso de divisas y cobros.</w:t>
      </w:r>
    </w:p>
    <w:p w14:paraId="2E97E1FA" w14:textId="6808739B" w:rsidR="00523482" w:rsidRDefault="00523482" w:rsidP="00523482">
      <w:pPr>
        <w:pStyle w:val="Prrafodelista"/>
        <w:numPr>
          <w:ilvl w:val="0"/>
          <w:numId w:val="31"/>
        </w:numPr>
      </w:pPr>
      <w:r>
        <w:t>No se ha profundizado en el diseño de personajes, escenarios y música tanto como se hubiese esperado.</w:t>
      </w:r>
    </w:p>
    <w:p w14:paraId="2411D3BF" w14:textId="77777777" w:rsidR="00D67BCE" w:rsidRPr="004A1097" w:rsidRDefault="00D67BCE" w:rsidP="00D67BCE">
      <w:pPr>
        <w:ind w:left="360"/>
      </w:pPr>
    </w:p>
    <w:p w14:paraId="5AF51AFB" w14:textId="77777777" w:rsidR="004A1097" w:rsidRDefault="004A1097" w:rsidP="004A1097">
      <w:pPr>
        <w:rPr>
          <w:b/>
        </w:rPr>
      </w:pPr>
      <w:r>
        <w:rPr>
          <w:b/>
        </w:rPr>
        <w:t xml:space="preserve">¿Trabajo que se ha </w:t>
      </w:r>
      <w:r w:rsidR="00DF3C20">
        <w:rPr>
          <w:b/>
        </w:rPr>
        <w:t>añadido</w:t>
      </w:r>
      <w:r>
        <w:rPr>
          <w:b/>
        </w:rPr>
        <w:t>?:</w:t>
      </w:r>
    </w:p>
    <w:p w14:paraId="066AA2F9" w14:textId="12E72E3B" w:rsidR="00D67BCE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Paso de mensajes desde la base de datos y desde el cliente.</w:t>
      </w:r>
    </w:p>
    <w:p w14:paraId="49E53B37" w14:textId="57C6F280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Continuación de las animaciones.</w:t>
      </w:r>
    </w:p>
    <w:p w14:paraId="0651EF59" w14:textId="5A18E1CD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Paso entre escenas y ordenación de estas.</w:t>
      </w:r>
    </w:p>
    <w:p w14:paraId="079B5862" w14:textId="3FB88B0E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Finalización de las mecánicas y lógica de combate.</w:t>
      </w:r>
    </w:p>
    <w:p w14:paraId="25BB7F1D" w14:textId="27AC2BAD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Añadir la pantalla de ajustes.</w:t>
      </w:r>
    </w:p>
    <w:p w14:paraId="13146218" w14:textId="4E15EBFB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Crear la tienda.</w:t>
      </w:r>
    </w:p>
    <w:p w14:paraId="3A0AE3BC" w14:textId="7D8FE975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Maquetación general de las escenas.</w:t>
      </w:r>
    </w:p>
    <w:p w14:paraId="14FC167B" w14:textId="5004F30C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 xml:space="preserve">Actualizar el </w:t>
      </w:r>
      <w:r w:rsidRPr="00A90A47">
        <w:rPr>
          <w:bCs/>
          <w:i/>
          <w:iCs/>
        </w:rPr>
        <w:t>GDD</w:t>
      </w:r>
      <w:r>
        <w:rPr>
          <w:bCs/>
        </w:rPr>
        <w:t>.</w:t>
      </w:r>
    </w:p>
    <w:p w14:paraId="68ECF630" w14:textId="50CA0297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Creación de los fondos.</w:t>
      </w:r>
    </w:p>
    <w:p w14:paraId="70D22FD2" w14:textId="2D941851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Finalización de personajes.</w:t>
      </w:r>
    </w:p>
    <w:p w14:paraId="2575B771" w14:textId="61EA3A82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 xml:space="preserve">Creación de </w:t>
      </w:r>
      <w:r w:rsidRPr="00A90A47">
        <w:rPr>
          <w:bCs/>
          <w:i/>
          <w:iCs/>
        </w:rPr>
        <w:t>VFX</w:t>
      </w:r>
      <w:r>
        <w:rPr>
          <w:bCs/>
        </w:rPr>
        <w:t>.</w:t>
      </w:r>
    </w:p>
    <w:p w14:paraId="71D383D6" w14:textId="0E5C7EFE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Diseño de logos, iconos y botones.</w:t>
      </w:r>
    </w:p>
    <w:p w14:paraId="0D80899A" w14:textId="3275F69F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Mantenimiento de la documentación.</w:t>
      </w:r>
    </w:p>
    <w:p w14:paraId="7283120B" w14:textId="064E60A1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Organización de reuniones.</w:t>
      </w:r>
    </w:p>
    <w:p w14:paraId="07DDA941" w14:textId="05657126" w:rsidR="00523482" w:rsidRPr="00523482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Elaboración de sonidos del juego.</w:t>
      </w:r>
    </w:p>
    <w:p w14:paraId="1FB263AC" w14:textId="79784B29" w:rsidR="00523482" w:rsidRPr="008D01B0" w:rsidRDefault="00523482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Composición de la banda sonora.</w:t>
      </w:r>
    </w:p>
    <w:p w14:paraId="16E859B0" w14:textId="73A279FB" w:rsidR="008D01B0" w:rsidRPr="008D01B0" w:rsidRDefault="008D01B0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 xml:space="preserve">Generación del </w:t>
      </w:r>
      <w:r w:rsidRPr="00A90A47">
        <w:rPr>
          <w:bCs/>
          <w:i/>
          <w:iCs/>
        </w:rPr>
        <w:t>portfolio</w:t>
      </w:r>
      <w:r>
        <w:rPr>
          <w:bCs/>
        </w:rPr>
        <w:t>.</w:t>
      </w:r>
    </w:p>
    <w:p w14:paraId="3B2E8AF8" w14:textId="53576B26" w:rsidR="008D01B0" w:rsidRPr="008D01B0" w:rsidRDefault="008D01B0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Personalización de las redes sociales e interacción con usuarios.</w:t>
      </w:r>
    </w:p>
    <w:p w14:paraId="5BB66027" w14:textId="15F06D7C" w:rsidR="008D01B0" w:rsidRPr="008D01B0" w:rsidRDefault="008D01B0" w:rsidP="00523482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lastRenderedPageBreak/>
        <w:t>Maquetación de la presentación final.</w:t>
      </w:r>
    </w:p>
    <w:p w14:paraId="43A4F694" w14:textId="48F75726" w:rsidR="008D01B0" w:rsidRPr="008D01B0" w:rsidRDefault="008D01B0" w:rsidP="00523482">
      <w:pPr>
        <w:pStyle w:val="Prrafodelista"/>
        <w:numPr>
          <w:ilvl w:val="0"/>
          <w:numId w:val="36"/>
        </w:numPr>
        <w:rPr>
          <w:b/>
        </w:rPr>
      </w:pPr>
      <w:r w:rsidRPr="00A90A47">
        <w:rPr>
          <w:bCs/>
          <w:i/>
          <w:iCs/>
        </w:rPr>
        <w:t>Testeo</w:t>
      </w:r>
      <w:r>
        <w:rPr>
          <w:bCs/>
        </w:rPr>
        <w:t xml:space="preserve"> del juego.</w:t>
      </w:r>
    </w:p>
    <w:p w14:paraId="53D72E6F" w14:textId="77777777" w:rsidR="008D01B0" w:rsidRPr="008D01B0" w:rsidRDefault="008D01B0" w:rsidP="008D01B0">
      <w:pPr>
        <w:rPr>
          <w:b/>
        </w:rPr>
      </w:pPr>
    </w:p>
    <w:p w14:paraId="43FAD970" w14:textId="04D3FBB6" w:rsidR="004A1097" w:rsidRDefault="004A1097" w:rsidP="004A1097">
      <w:pPr>
        <w:rPr>
          <w:b/>
        </w:rPr>
      </w:pPr>
      <w:r>
        <w:rPr>
          <w:b/>
        </w:rPr>
        <w:t xml:space="preserve">¿Trabajo que se ha eliminado del </w:t>
      </w:r>
      <w:r w:rsidR="00A90A47" w:rsidRPr="00A90A47">
        <w:rPr>
          <w:b/>
          <w:i/>
          <w:iCs/>
        </w:rPr>
        <w:t>S</w:t>
      </w:r>
      <w:r w:rsidRPr="00A90A47">
        <w:rPr>
          <w:b/>
          <w:i/>
          <w:iCs/>
        </w:rPr>
        <w:t>print</w:t>
      </w:r>
      <w:r>
        <w:rPr>
          <w:b/>
        </w:rPr>
        <w:t>?:</w:t>
      </w:r>
    </w:p>
    <w:p w14:paraId="59A5C4FA" w14:textId="6BD2E434" w:rsidR="00D67BCE" w:rsidRPr="004A1097" w:rsidRDefault="00523482" w:rsidP="00DE3059">
      <w:r>
        <w:t xml:space="preserve">Puesto que es el </w:t>
      </w:r>
      <w:r w:rsidRPr="00A90A47">
        <w:rPr>
          <w:i/>
          <w:iCs/>
        </w:rPr>
        <w:t>Sprint</w:t>
      </w:r>
      <w:r>
        <w:t xml:space="preserve"> final no se ha dejado fuera ninguna tarea.</w:t>
      </w:r>
    </w:p>
    <w:p w14:paraId="47828123" w14:textId="77777777" w:rsidR="004A1097" w:rsidRPr="00855982" w:rsidRDefault="004A1097" w:rsidP="004A1097">
      <w:pPr>
        <w:pStyle w:val="Ttulo1"/>
      </w:pPr>
      <w:r>
        <w:t>Sprint Retrospective</w:t>
      </w:r>
    </w:p>
    <w:p w14:paraId="74A0FF24" w14:textId="77777777" w:rsidR="004A1097" w:rsidRDefault="00DE3059" w:rsidP="004A1097">
      <w:pPr>
        <w:rPr>
          <w:b/>
        </w:rPr>
      </w:pPr>
      <w:r w:rsidRPr="00DE3059">
        <w:rPr>
          <w:b/>
        </w:rPr>
        <w:t xml:space="preserve">¿Qué ha ido bien en el </w:t>
      </w:r>
      <w:r w:rsidRPr="00A90A47">
        <w:rPr>
          <w:b/>
          <w:i/>
          <w:iCs/>
        </w:rPr>
        <w:t>Sprint</w:t>
      </w:r>
      <w:r>
        <w:rPr>
          <w:b/>
        </w:rPr>
        <w:t>?</w:t>
      </w:r>
    </w:p>
    <w:p w14:paraId="5F6909B4" w14:textId="616C9B26" w:rsidR="00DE3059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El trabajo de los departamentos ha sido constant</w:t>
      </w:r>
      <w:r w:rsidR="008D01B0">
        <w:t>e</w:t>
      </w:r>
      <w:r>
        <w:t>.</w:t>
      </w:r>
    </w:p>
    <w:p w14:paraId="5BA62185" w14:textId="77777777" w:rsidR="006F73D3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Se ha mantenido una moral alta y predisposición al trabajo, tanto individual como en grupo.</w:t>
      </w:r>
    </w:p>
    <w:p w14:paraId="0F60D113" w14:textId="77777777" w:rsidR="006F73D3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Las tareas han estado bien organizadas y se han completado dentro de las fechas previstas, sin muchos cambios.</w:t>
      </w:r>
    </w:p>
    <w:p w14:paraId="10416CA5" w14:textId="541BC809" w:rsidR="006F73D3" w:rsidRPr="008D01B0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Se ha terminado en tiempo el proyecto.</w:t>
      </w:r>
    </w:p>
    <w:p w14:paraId="48D5DB42" w14:textId="71776A9D" w:rsidR="008D01B0" w:rsidRPr="008D01B0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El producto final entra dentro de las expectativas del equipo de desarrollo.</w:t>
      </w:r>
    </w:p>
    <w:p w14:paraId="0D42068B" w14:textId="5CE7A5A5" w:rsidR="008D01B0" w:rsidRPr="00DE3059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Mejora de la comunicación del equipo.</w:t>
      </w:r>
    </w:p>
    <w:p w14:paraId="38F1A5E5" w14:textId="77777777" w:rsidR="00DE3059" w:rsidRDefault="00DE3059" w:rsidP="004A1097">
      <w:pPr>
        <w:rPr>
          <w:b/>
        </w:rPr>
      </w:pPr>
      <w:r>
        <w:rPr>
          <w:b/>
        </w:rPr>
        <w:t xml:space="preserve">¿Qué ha ido mal en el </w:t>
      </w:r>
      <w:r w:rsidRPr="00A90A47">
        <w:rPr>
          <w:b/>
          <w:i/>
          <w:iCs/>
        </w:rPr>
        <w:t>Sprint</w:t>
      </w:r>
      <w:r>
        <w:rPr>
          <w:b/>
        </w:rPr>
        <w:t>?</w:t>
      </w:r>
    </w:p>
    <w:p w14:paraId="2976259F" w14:textId="29807F01" w:rsidR="00DE3059" w:rsidRPr="006F73D3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Desbalanceo de trabajo por áreas de trabajo, surgimiento de tareas imprevistas.</w:t>
      </w:r>
    </w:p>
    <w:p w14:paraId="4B6F6929" w14:textId="41798C75" w:rsidR="006F73D3" w:rsidRPr="008D01B0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Retrasos inesperados por diversas razones tanto propias del proyecto, como ajenas a este</w:t>
      </w:r>
      <w:r w:rsidR="006F73D3">
        <w:t>.</w:t>
      </w:r>
    </w:p>
    <w:p w14:paraId="119F5B31" w14:textId="56D98424" w:rsidR="008D01B0" w:rsidRPr="008D01B0" w:rsidRDefault="008D01B0" w:rsidP="008D01B0">
      <w:pPr>
        <w:pStyle w:val="Prrafodelista"/>
        <w:numPr>
          <w:ilvl w:val="0"/>
          <w:numId w:val="34"/>
        </w:numPr>
        <w:rPr>
          <w:b/>
        </w:rPr>
      </w:pPr>
      <w:r>
        <w:t>Falta de asistencia a las sesiones de trabajo.</w:t>
      </w:r>
    </w:p>
    <w:p w14:paraId="0C2221B7" w14:textId="77777777" w:rsidR="00DE3059" w:rsidRDefault="00DE3059" w:rsidP="004A1097">
      <w:pPr>
        <w:rPr>
          <w:b/>
        </w:rPr>
      </w:pPr>
      <w:r>
        <w:rPr>
          <w:b/>
        </w:rPr>
        <w:t xml:space="preserve">¿Qué hemos aprendido en el </w:t>
      </w:r>
      <w:r w:rsidRPr="00A90A47">
        <w:rPr>
          <w:b/>
          <w:i/>
          <w:iCs/>
        </w:rPr>
        <w:t>Sprint</w:t>
      </w:r>
      <w:r>
        <w:rPr>
          <w:b/>
        </w:rPr>
        <w:t>?</w:t>
      </w:r>
    </w:p>
    <w:p w14:paraId="5B80E4EF" w14:textId="372521F0" w:rsidR="008D01B0" w:rsidRPr="008D01B0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rPr>
          <w:bCs/>
        </w:rPr>
        <w:t>Se debería dejar algo más de tiempo extra, por si ocurren imprevistos y falta tiempo. Esto puede llegar a presionar mucho a los desarrolladores.</w:t>
      </w:r>
    </w:p>
    <w:p w14:paraId="2693CACE" w14:textId="658AD6F5" w:rsidR="008D01B0" w:rsidRPr="008D01B0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rPr>
          <w:bCs/>
        </w:rPr>
        <w:t>Menos es más, a veces se debe simplificar un poco las cosas, tanto dentro como fuera del área de trabajo.</w:t>
      </w:r>
    </w:p>
    <w:p w14:paraId="071D6839" w14:textId="77777777" w:rsidR="00DE3059" w:rsidRDefault="00DE3059" w:rsidP="004A1097">
      <w:pPr>
        <w:rPr>
          <w:b/>
        </w:rPr>
      </w:pPr>
      <w:r>
        <w:rPr>
          <w:b/>
        </w:rPr>
        <w:t xml:space="preserve">¿Qué deberíamos hacer diferente en el siguiente </w:t>
      </w:r>
      <w:r w:rsidRPr="00A90A47">
        <w:rPr>
          <w:b/>
          <w:i/>
          <w:iCs/>
        </w:rPr>
        <w:t>Sprint</w:t>
      </w:r>
      <w:r>
        <w:rPr>
          <w:b/>
        </w:rPr>
        <w:t>?</w:t>
      </w:r>
    </w:p>
    <w:p w14:paraId="0E340B95" w14:textId="3E1E02C8" w:rsidR="00DE3059" w:rsidRPr="0087590B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Utilizar con más constancia</w:t>
      </w:r>
      <w:r w:rsidR="00A90A47">
        <w:t xml:space="preserve"> y seriedad</w:t>
      </w:r>
      <w:r>
        <w:t xml:space="preserve"> </w:t>
      </w:r>
      <w:r w:rsidRPr="00A90A47">
        <w:rPr>
          <w:i/>
          <w:iCs/>
        </w:rPr>
        <w:t>Trello</w:t>
      </w:r>
      <w:r>
        <w:t>.</w:t>
      </w:r>
    </w:p>
    <w:p w14:paraId="7DAD016E" w14:textId="4A160B12" w:rsidR="0087590B" w:rsidRPr="0087590B" w:rsidRDefault="0087590B" w:rsidP="00DE3059">
      <w:pPr>
        <w:pStyle w:val="Prrafodelista"/>
        <w:numPr>
          <w:ilvl w:val="0"/>
          <w:numId w:val="34"/>
        </w:numPr>
        <w:rPr>
          <w:b/>
        </w:rPr>
      </w:pPr>
      <w:r>
        <w:t xml:space="preserve">Reuniones fuera de agenda para </w:t>
      </w:r>
      <w:r w:rsidR="00A90A47">
        <w:t>agilizar y actualizar</w:t>
      </w:r>
      <w:bookmarkStart w:id="0" w:name="_GoBack"/>
      <w:bookmarkEnd w:id="0"/>
      <w:r>
        <w:t xml:space="preserve"> ciertas secciones.</w:t>
      </w:r>
    </w:p>
    <w:p w14:paraId="711CE2E7" w14:textId="2F6D976A" w:rsidR="0087590B" w:rsidRPr="00DE3059" w:rsidRDefault="008D01B0" w:rsidP="00DE3059">
      <w:pPr>
        <w:pStyle w:val="Prrafodelista"/>
        <w:numPr>
          <w:ilvl w:val="0"/>
          <w:numId w:val="34"/>
        </w:numPr>
        <w:rPr>
          <w:b/>
        </w:rPr>
      </w:pPr>
      <w:r>
        <w:t>Creación de un protocolo de comunicación, actualización</w:t>
      </w:r>
      <w:r w:rsidR="00A90A47">
        <w:t xml:space="preserve"> y almacenamiento de información, para tener un mejor control y agilizar ciertos procesos.</w:t>
      </w:r>
    </w:p>
    <w:sectPr w:rsidR="0087590B" w:rsidRPr="00DE3059" w:rsidSect="00855982"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70936" w14:textId="77777777" w:rsidR="00BB72D1" w:rsidRDefault="00BB72D1" w:rsidP="00855982">
      <w:pPr>
        <w:spacing w:after="0" w:line="240" w:lineRule="auto"/>
      </w:pPr>
      <w:r>
        <w:separator/>
      </w:r>
    </w:p>
  </w:endnote>
  <w:endnote w:type="continuationSeparator" w:id="0">
    <w:p w14:paraId="603864EC" w14:textId="77777777" w:rsidR="00BB72D1" w:rsidRDefault="00BB72D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276DD" w14:textId="77777777"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F6D3B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45839"/>
      <w:docPartObj>
        <w:docPartGallery w:val="Page Numbers (Bottom of Page)"/>
        <w:docPartUnique/>
      </w:docPartObj>
    </w:sdtPr>
    <w:sdtEndPr/>
    <w:sdtContent>
      <w:p w14:paraId="4F92D1F8" w14:textId="77777777" w:rsidR="00A80F81" w:rsidRDefault="00A80F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D3B">
          <w:rPr>
            <w:noProof/>
          </w:rPr>
          <w:t>1</w:t>
        </w:r>
        <w:r>
          <w:fldChar w:fldCharType="end"/>
        </w:r>
      </w:p>
    </w:sdtContent>
  </w:sdt>
  <w:p w14:paraId="4E8DEA6A" w14:textId="77777777" w:rsidR="00A80F81" w:rsidRDefault="00A80F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9801F" w14:textId="77777777" w:rsidR="00BB72D1" w:rsidRDefault="00BB72D1" w:rsidP="00855982">
      <w:pPr>
        <w:spacing w:after="0" w:line="240" w:lineRule="auto"/>
      </w:pPr>
      <w:r>
        <w:separator/>
      </w:r>
    </w:p>
  </w:footnote>
  <w:footnote w:type="continuationSeparator" w:id="0">
    <w:p w14:paraId="3261816F" w14:textId="77777777" w:rsidR="00BB72D1" w:rsidRDefault="00BB72D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86AD0" w14:textId="77777777" w:rsidR="00A80F81" w:rsidRPr="00A80F81" w:rsidRDefault="00A80F81">
    <w:pPr>
      <w:pStyle w:val="Encabezado"/>
      <w:rPr>
        <w:b/>
        <w:i/>
        <w:u w:val="single"/>
      </w:rPr>
    </w:pPr>
    <w:r>
      <w:rPr>
        <w:b/>
        <w:i/>
        <w:u w:val="single"/>
      </w:rPr>
      <w:t>DJ ALFA DEVS</w:t>
    </w:r>
    <w:r w:rsidRPr="00A80F81">
      <w:ptab w:relativeTo="margin" w:alignment="center" w:leader="none"/>
    </w:r>
    <w:r w:rsidRPr="00A80F81">
      <w:ptab w:relativeTo="margin" w:alignment="right" w:leader="none"/>
    </w:r>
    <w:r>
      <w:rPr>
        <w:b/>
        <w:i/>
        <w:u w:val="single"/>
      </w:rPr>
      <w:t>SPRINT REVIEW/RETROSPECTIVE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C4F4F"/>
    <w:multiLevelType w:val="hybridMultilevel"/>
    <w:tmpl w:val="88A6A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48D2041"/>
    <w:multiLevelType w:val="hybridMultilevel"/>
    <w:tmpl w:val="06C8A2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B2457EF"/>
    <w:multiLevelType w:val="multilevel"/>
    <w:tmpl w:val="4430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9D067C"/>
    <w:multiLevelType w:val="hybridMultilevel"/>
    <w:tmpl w:val="F50C6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4BD29B3"/>
    <w:multiLevelType w:val="hybridMultilevel"/>
    <w:tmpl w:val="E8302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94A3D"/>
    <w:multiLevelType w:val="hybridMultilevel"/>
    <w:tmpl w:val="8866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E6A9B"/>
    <w:multiLevelType w:val="hybridMultilevel"/>
    <w:tmpl w:val="0BB45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0"/>
  </w:num>
  <w:num w:numId="30">
    <w:abstractNumId w:val="23"/>
  </w:num>
  <w:num w:numId="31">
    <w:abstractNumId w:val="10"/>
  </w:num>
  <w:num w:numId="32">
    <w:abstractNumId w:val="22"/>
  </w:num>
  <w:num w:numId="33">
    <w:abstractNumId w:val="18"/>
  </w:num>
  <w:num w:numId="34">
    <w:abstractNumId w:val="24"/>
  </w:num>
  <w:num w:numId="35">
    <w:abstractNumId w:val="1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81"/>
    <w:rsid w:val="001D4362"/>
    <w:rsid w:val="004A1097"/>
    <w:rsid w:val="00523482"/>
    <w:rsid w:val="006F73D3"/>
    <w:rsid w:val="007833A7"/>
    <w:rsid w:val="00855982"/>
    <w:rsid w:val="0087590B"/>
    <w:rsid w:val="008C5B3A"/>
    <w:rsid w:val="008D01B0"/>
    <w:rsid w:val="00A10484"/>
    <w:rsid w:val="00A402A6"/>
    <w:rsid w:val="00A80F81"/>
    <w:rsid w:val="00A90A47"/>
    <w:rsid w:val="00AF6D3B"/>
    <w:rsid w:val="00BB72D1"/>
    <w:rsid w:val="00D67BCE"/>
    <w:rsid w:val="00DE3059"/>
    <w:rsid w:val="00DF3C20"/>
    <w:rsid w:val="00E6492D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F9B8"/>
  <w15:chartTrackingRefBased/>
  <w15:docId w15:val="{C765AB98-58C8-4178-B6FF-75960E2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4A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106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Denís Gudiña Núñez</dc:creator>
  <cp:lastModifiedBy>DENIS GUDIÑA NUÑEZ</cp:lastModifiedBy>
  <cp:revision>14</cp:revision>
  <dcterms:created xsi:type="dcterms:W3CDTF">2019-09-30T06:16:00Z</dcterms:created>
  <dcterms:modified xsi:type="dcterms:W3CDTF">2019-10-19T02:34:00Z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