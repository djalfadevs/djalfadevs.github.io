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Pr="004A1097" w:rsidRDefault="00A80F81">
      <w:pPr>
        <w:pStyle w:val="Ttulo"/>
        <w:rPr>
          <w:lang w:val="en-US"/>
        </w:rPr>
      </w:pPr>
      <w:r w:rsidRPr="004A1097">
        <w:rPr>
          <w:lang w:val="en-US"/>
        </w:rPr>
        <w:t>Sprint 1 Review/Retrospective</w:t>
      </w:r>
    </w:p>
    <w:p w:rsidR="00855982" w:rsidRPr="004A1097" w:rsidRDefault="004A1097" w:rsidP="00855982">
      <w:pPr>
        <w:pStyle w:val="Ttulo1"/>
        <w:rPr>
          <w:lang w:val="en-US"/>
        </w:rPr>
      </w:pPr>
      <w:r w:rsidRPr="004A1097">
        <w:rPr>
          <w:lang w:val="en-US"/>
        </w:rPr>
        <w:t>Sprint Review</w:t>
      </w:r>
    </w:p>
    <w:p w:rsidR="00855982" w:rsidRDefault="004A1097" w:rsidP="004A1097">
      <w:pPr>
        <w:rPr>
          <w:b/>
          <w:lang w:val="en-US"/>
        </w:rPr>
      </w:pPr>
      <w:r>
        <w:rPr>
          <w:b/>
          <w:lang w:val="en-US"/>
        </w:rPr>
        <w:t>¿</w:t>
      </w:r>
      <w:proofErr w:type="spellStart"/>
      <w:r>
        <w:rPr>
          <w:b/>
          <w:lang w:val="en-US"/>
        </w:rPr>
        <w:t>Qué</w:t>
      </w:r>
      <w:proofErr w:type="spellEnd"/>
      <w:r>
        <w:rPr>
          <w:b/>
          <w:lang w:val="en-US"/>
        </w:rPr>
        <w:t xml:space="preserve"> se ha </w:t>
      </w:r>
      <w:proofErr w:type="spellStart"/>
      <w:r>
        <w:rPr>
          <w:b/>
          <w:lang w:val="en-US"/>
        </w:rPr>
        <w:t>hecho</w:t>
      </w:r>
      <w:proofErr w:type="spellEnd"/>
      <w:proofErr w:type="gramStart"/>
      <w:r>
        <w:rPr>
          <w:b/>
          <w:lang w:val="en-US"/>
        </w:rPr>
        <w:t>?:</w:t>
      </w:r>
      <w:proofErr w:type="gramEnd"/>
    </w:p>
    <w:p w:rsidR="004A1097" w:rsidRPr="004A1097" w:rsidRDefault="004A1097" w:rsidP="004A1097">
      <w:pPr>
        <w:pStyle w:val="Prrafodelista"/>
        <w:numPr>
          <w:ilvl w:val="0"/>
          <w:numId w:val="30"/>
        </w:numPr>
        <w:rPr>
          <w:b/>
        </w:rPr>
      </w:pPr>
      <w:r w:rsidRPr="004A1097">
        <w:t>Se ha creado la base de programaci</w:t>
      </w:r>
      <w:r>
        <w:t xml:space="preserve">ón: Clases que se van a usar, conexión básica con el </w:t>
      </w:r>
      <w:proofErr w:type="spellStart"/>
      <w:r w:rsidRPr="00AF6D3B">
        <w:rPr>
          <w:i/>
        </w:rPr>
        <w:t>backend</w:t>
      </w:r>
      <w:proofErr w:type="spellEnd"/>
      <w:r>
        <w:t>, animaciones sencillas de las escenas de combate, inclusión de datos necesarios para las clases.</w:t>
      </w:r>
    </w:p>
    <w:p w:rsidR="004A1097" w:rsidRPr="004A1097" w:rsidRDefault="004A1097" w:rsidP="004A1097">
      <w:pPr>
        <w:pStyle w:val="Prrafodelista"/>
        <w:numPr>
          <w:ilvl w:val="0"/>
          <w:numId w:val="30"/>
        </w:numPr>
        <w:rPr>
          <w:b/>
        </w:rPr>
      </w:pPr>
      <w:r>
        <w:t xml:space="preserve">Se ha creado la primera iteración del </w:t>
      </w:r>
      <w:proofErr w:type="spellStart"/>
      <w:r w:rsidRPr="00AF6D3B">
        <w:rPr>
          <w:i/>
        </w:rPr>
        <w:t>Game</w:t>
      </w:r>
      <w:proofErr w:type="spellEnd"/>
      <w:r w:rsidRPr="00AF6D3B">
        <w:rPr>
          <w:i/>
        </w:rPr>
        <w:t xml:space="preserve"> </w:t>
      </w:r>
      <w:proofErr w:type="spellStart"/>
      <w:r w:rsidRPr="00AF6D3B">
        <w:rPr>
          <w:i/>
        </w:rPr>
        <w:t>Design</w:t>
      </w:r>
      <w:proofErr w:type="spellEnd"/>
      <w:r w:rsidRPr="00AF6D3B">
        <w:rPr>
          <w:i/>
        </w:rPr>
        <w:t xml:space="preserve"> </w:t>
      </w:r>
      <w:proofErr w:type="spellStart"/>
      <w:r w:rsidRPr="00AF6D3B">
        <w:rPr>
          <w:i/>
        </w:rPr>
        <w:t>Document</w:t>
      </w:r>
      <w:proofErr w:type="spellEnd"/>
      <w:r>
        <w:t>. En este se explican las decisiones de diseño tomadas hasta ahora y la base de referencia que los demás departamentos han de seguir.</w:t>
      </w:r>
    </w:p>
    <w:p w:rsidR="004A1097" w:rsidRPr="00D67BCE" w:rsidRDefault="004A1097" w:rsidP="004A1097">
      <w:pPr>
        <w:pStyle w:val="Prrafodelista"/>
        <w:numPr>
          <w:ilvl w:val="0"/>
          <w:numId w:val="30"/>
        </w:numPr>
        <w:rPr>
          <w:b/>
        </w:rPr>
      </w:pPr>
      <w:r>
        <w:t xml:space="preserve">Se han creado las referencias de </w:t>
      </w:r>
      <w:r w:rsidRPr="00AF6D3B">
        <w:rPr>
          <w:i/>
        </w:rPr>
        <w:t>UI/UX</w:t>
      </w:r>
      <w:r>
        <w:t xml:space="preserve"> con algunos diseños de distintos botones, así como referencias dibujadas para la disposición de los diseños posteriores de </w:t>
      </w:r>
      <w:r w:rsidRPr="00AF6D3B">
        <w:rPr>
          <w:i/>
        </w:rPr>
        <w:t>UI</w:t>
      </w:r>
      <w:r>
        <w:t>.</w:t>
      </w:r>
    </w:p>
    <w:p w:rsidR="00D67BCE" w:rsidRPr="00D67BCE" w:rsidRDefault="00D67BCE" w:rsidP="00D67BCE">
      <w:pPr>
        <w:ind w:left="360"/>
        <w:rPr>
          <w:b/>
        </w:rPr>
      </w:pPr>
    </w:p>
    <w:p w:rsidR="004A1097" w:rsidRDefault="004A1097" w:rsidP="004A1097">
      <w:pPr>
        <w:rPr>
          <w:b/>
        </w:rPr>
      </w:pPr>
      <w:r>
        <w:rPr>
          <w:b/>
        </w:rPr>
        <w:t>¿Qué no se ha hecho?:</w:t>
      </w:r>
    </w:p>
    <w:p w:rsidR="004A1097" w:rsidRDefault="00DF3C20" w:rsidP="004A1097">
      <w:pPr>
        <w:pStyle w:val="Prrafodelista"/>
        <w:numPr>
          <w:ilvl w:val="0"/>
          <w:numId w:val="31"/>
        </w:numPr>
      </w:pPr>
      <w:r>
        <w:t xml:space="preserve">No se ha perfilado lo suficiente el </w:t>
      </w:r>
      <w:proofErr w:type="spellStart"/>
      <w:r w:rsidRPr="00AF6D3B">
        <w:rPr>
          <w:i/>
        </w:rPr>
        <w:t>Game</w:t>
      </w:r>
      <w:proofErr w:type="spellEnd"/>
      <w:r w:rsidRPr="00AF6D3B">
        <w:rPr>
          <w:i/>
        </w:rPr>
        <w:t xml:space="preserve"> </w:t>
      </w:r>
      <w:proofErr w:type="spellStart"/>
      <w:r w:rsidRPr="00AF6D3B">
        <w:rPr>
          <w:i/>
        </w:rPr>
        <w:t>Design</w:t>
      </w:r>
      <w:proofErr w:type="spellEnd"/>
      <w:r w:rsidRPr="00AF6D3B">
        <w:rPr>
          <w:i/>
        </w:rPr>
        <w:t xml:space="preserve"> </w:t>
      </w:r>
      <w:proofErr w:type="spellStart"/>
      <w:r w:rsidRPr="00AF6D3B">
        <w:rPr>
          <w:i/>
        </w:rPr>
        <w:t>Document</w:t>
      </w:r>
      <w:proofErr w:type="spellEnd"/>
      <w:r>
        <w:t>, falta profundización.</w:t>
      </w:r>
    </w:p>
    <w:p w:rsidR="00DF3C20" w:rsidRDefault="00DF3C20" w:rsidP="004A1097">
      <w:pPr>
        <w:pStyle w:val="Prrafodelista"/>
        <w:numPr>
          <w:ilvl w:val="0"/>
          <w:numId w:val="31"/>
        </w:numPr>
      </w:pPr>
      <w:r>
        <w:t xml:space="preserve">No se han terminado los diseños de </w:t>
      </w:r>
      <w:r w:rsidRPr="00AF6D3B">
        <w:rPr>
          <w:i/>
        </w:rPr>
        <w:t>UI</w:t>
      </w:r>
      <w:r>
        <w:t>, solo están las bases.</w:t>
      </w:r>
    </w:p>
    <w:p w:rsidR="00DF3C20" w:rsidRDefault="00DF3C20" w:rsidP="004A1097">
      <w:pPr>
        <w:pStyle w:val="Prrafodelista"/>
        <w:numPr>
          <w:ilvl w:val="0"/>
          <w:numId w:val="31"/>
        </w:numPr>
      </w:pPr>
      <w:r>
        <w:t>No se han realizado las animaciones completas, están en proceso.</w:t>
      </w:r>
    </w:p>
    <w:p w:rsidR="00DF3C20" w:rsidRDefault="00DF3C20" w:rsidP="004A1097">
      <w:pPr>
        <w:pStyle w:val="Prrafodelista"/>
        <w:numPr>
          <w:ilvl w:val="0"/>
          <w:numId w:val="31"/>
        </w:numPr>
      </w:pPr>
      <w:r>
        <w:t xml:space="preserve">No se han creado los </w:t>
      </w:r>
      <w:proofErr w:type="spellStart"/>
      <w:r w:rsidRPr="00AF6D3B">
        <w:rPr>
          <w:i/>
        </w:rPr>
        <w:t>concepts</w:t>
      </w:r>
      <w:proofErr w:type="spellEnd"/>
      <w:r>
        <w:t xml:space="preserve"> de los personajes ni los modelos finales.</w:t>
      </w:r>
    </w:p>
    <w:p w:rsidR="00DF3C20" w:rsidRDefault="00DF3C20" w:rsidP="004A1097">
      <w:pPr>
        <w:pStyle w:val="Prrafodelista"/>
        <w:numPr>
          <w:ilvl w:val="0"/>
          <w:numId w:val="31"/>
        </w:numPr>
      </w:pPr>
      <w:r>
        <w:t>No se ha creado la música ni los sonidos a utilizar en el juego.</w:t>
      </w:r>
    </w:p>
    <w:p w:rsidR="00D67BCE" w:rsidRPr="004A1097" w:rsidRDefault="00D67BCE" w:rsidP="00D67BCE">
      <w:pPr>
        <w:ind w:left="360"/>
      </w:pPr>
    </w:p>
    <w:p w:rsidR="004A1097" w:rsidRDefault="004A1097" w:rsidP="004A1097">
      <w:pPr>
        <w:rPr>
          <w:b/>
        </w:rPr>
      </w:pPr>
      <w:r>
        <w:rPr>
          <w:b/>
        </w:rPr>
        <w:t xml:space="preserve">¿Trabajo que se ha </w:t>
      </w:r>
      <w:r w:rsidR="00DF3C20">
        <w:rPr>
          <w:b/>
        </w:rPr>
        <w:t>añadido</w:t>
      </w:r>
      <w:r>
        <w:rPr>
          <w:b/>
        </w:rPr>
        <w:t>?:</w:t>
      </w:r>
    </w:p>
    <w:p w:rsidR="00D67BCE" w:rsidRPr="00D67BCE" w:rsidRDefault="00D67BCE" w:rsidP="00D67BCE">
      <w:pPr>
        <w:pStyle w:val="Prrafodelista"/>
        <w:numPr>
          <w:ilvl w:val="0"/>
          <w:numId w:val="32"/>
        </w:numPr>
        <w:rPr>
          <w:b/>
        </w:rPr>
      </w:pPr>
      <w:r>
        <w:t xml:space="preserve">Creación de una base de </w:t>
      </w:r>
      <w:proofErr w:type="spellStart"/>
      <w:r w:rsidRPr="00AF6D3B">
        <w:rPr>
          <w:i/>
        </w:rPr>
        <w:t>Game</w:t>
      </w:r>
      <w:proofErr w:type="spellEnd"/>
      <w:r w:rsidRPr="00AF6D3B">
        <w:rPr>
          <w:i/>
        </w:rPr>
        <w:t xml:space="preserve"> </w:t>
      </w:r>
      <w:proofErr w:type="spellStart"/>
      <w:r w:rsidRPr="00AF6D3B">
        <w:rPr>
          <w:i/>
        </w:rPr>
        <w:t>Design</w:t>
      </w:r>
      <w:proofErr w:type="spellEnd"/>
      <w:r w:rsidRPr="00AF6D3B">
        <w:rPr>
          <w:i/>
        </w:rPr>
        <w:t xml:space="preserve"> </w:t>
      </w:r>
      <w:proofErr w:type="spellStart"/>
      <w:r w:rsidRPr="00AF6D3B">
        <w:rPr>
          <w:i/>
        </w:rPr>
        <w:t>Document</w:t>
      </w:r>
      <w:proofErr w:type="spellEnd"/>
      <w:r>
        <w:t>.</w:t>
      </w:r>
    </w:p>
    <w:p w:rsidR="00D67BCE" w:rsidRPr="00D67BCE" w:rsidRDefault="00D67BCE" w:rsidP="00D67BCE">
      <w:pPr>
        <w:pStyle w:val="Prrafodelista"/>
        <w:numPr>
          <w:ilvl w:val="0"/>
          <w:numId w:val="32"/>
        </w:numPr>
        <w:rPr>
          <w:b/>
        </w:rPr>
      </w:pPr>
      <w:r>
        <w:t>Seguimiento de las reuniones, el trabajo del equipo y el producto.</w:t>
      </w:r>
    </w:p>
    <w:p w:rsidR="00D67BCE" w:rsidRPr="00D67BCE" w:rsidRDefault="00D67BCE" w:rsidP="00D67BCE">
      <w:pPr>
        <w:pStyle w:val="Prrafodelista"/>
        <w:numPr>
          <w:ilvl w:val="0"/>
          <w:numId w:val="32"/>
        </w:numPr>
        <w:rPr>
          <w:b/>
        </w:rPr>
      </w:pPr>
      <w:r>
        <w:t>Elaboración de la base de programación (clases, base visual, datos de clases).</w:t>
      </w:r>
    </w:p>
    <w:p w:rsidR="00D67BCE" w:rsidRPr="00D67BCE" w:rsidRDefault="00D67BCE" w:rsidP="00D67BCE">
      <w:pPr>
        <w:pStyle w:val="Prrafodelista"/>
        <w:numPr>
          <w:ilvl w:val="0"/>
          <w:numId w:val="32"/>
        </w:numPr>
        <w:rPr>
          <w:b/>
        </w:rPr>
      </w:pPr>
      <w:r>
        <w:t xml:space="preserve">Elaboración de los </w:t>
      </w:r>
      <w:proofErr w:type="spellStart"/>
      <w:r w:rsidRPr="00AF6D3B">
        <w:rPr>
          <w:i/>
        </w:rPr>
        <w:t>concepts</w:t>
      </w:r>
      <w:proofErr w:type="spellEnd"/>
      <w:r>
        <w:t xml:space="preserve"> de la </w:t>
      </w:r>
      <w:r w:rsidRPr="00AF6D3B">
        <w:rPr>
          <w:i/>
        </w:rPr>
        <w:t>UI</w:t>
      </w:r>
      <w:r>
        <w:t>, los botones y los personajes.</w:t>
      </w:r>
    </w:p>
    <w:p w:rsidR="00D67BCE" w:rsidRPr="00D67BCE" w:rsidRDefault="00D67BCE" w:rsidP="00D67BCE">
      <w:pPr>
        <w:pStyle w:val="Prrafodelista"/>
        <w:numPr>
          <w:ilvl w:val="0"/>
          <w:numId w:val="32"/>
        </w:numPr>
        <w:rPr>
          <w:b/>
        </w:rPr>
      </w:pPr>
      <w:r>
        <w:t>Creación de las redes sociales.</w:t>
      </w:r>
    </w:p>
    <w:p w:rsidR="00D67BCE" w:rsidRPr="00D67BCE" w:rsidRDefault="00D67BCE" w:rsidP="00D67BCE">
      <w:pPr>
        <w:ind w:left="360"/>
        <w:rPr>
          <w:b/>
        </w:rPr>
      </w:pPr>
    </w:p>
    <w:p w:rsidR="004A1097" w:rsidRDefault="004A1097" w:rsidP="004A1097">
      <w:pPr>
        <w:rPr>
          <w:b/>
        </w:rPr>
      </w:pPr>
      <w:r>
        <w:rPr>
          <w:b/>
        </w:rPr>
        <w:t>¿Trabajo que se ha eliminado del sprint?:</w:t>
      </w:r>
    </w:p>
    <w:p w:rsidR="00D67BCE" w:rsidRDefault="00D67BCE" w:rsidP="00D67BCE">
      <w:pPr>
        <w:pStyle w:val="Prrafodelista"/>
        <w:numPr>
          <w:ilvl w:val="0"/>
          <w:numId w:val="31"/>
        </w:numPr>
      </w:pPr>
      <w:r>
        <w:t>La creación de la música y los sonidos.</w:t>
      </w:r>
    </w:p>
    <w:p w:rsidR="00D67BCE" w:rsidRDefault="00D67BCE" w:rsidP="00D67BCE">
      <w:pPr>
        <w:pStyle w:val="Prrafodelista"/>
        <w:numPr>
          <w:ilvl w:val="0"/>
          <w:numId w:val="31"/>
        </w:numPr>
      </w:pPr>
      <w:r>
        <w:t xml:space="preserve">Profundización en la parte del </w:t>
      </w:r>
      <w:proofErr w:type="spellStart"/>
      <w:r w:rsidRPr="00AF6D3B">
        <w:rPr>
          <w:i/>
        </w:rPr>
        <w:t>backend</w:t>
      </w:r>
      <w:proofErr w:type="spellEnd"/>
      <w:r>
        <w:t xml:space="preserve"> del juego.</w:t>
      </w:r>
    </w:p>
    <w:p w:rsidR="00D67BCE" w:rsidRDefault="00D67BCE" w:rsidP="00D67BCE">
      <w:pPr>
        <w:pStyle w:val="Prrafodelista"/>
        <w:numPr>
          <w:ilvl w:val="0"/>
          <w:numId w:val="31"/>
        </w:numPr>
      </w:pPr>
      <w:r>
        <w:t xml:space="preserve">Continuación de la parte del </w:t>
      </w:r>
      <w:proofErr w:type="spellStart"/>
      <w:r w:rsidRPr="00AF6D3B">
        <w:rPr>
          <w:i/>
        </w:rPr>
        <w:t>frontend</w:t>
      </w:r>
      <w:proofErr w:type="spellEnd"/>
      <w:r>
        <w:t xml:space="preserve"> del juego.</w:t>
      </w:r>
    </w:p>
    <w:p w:rsidR="00D67BCE" w:rsidRDefault="00D67BCE" w:rsidP="00D67BCE">
      <w:pPr>
        <w:pStyle w:val="Prrafodelista"/>
        <w:numPr>
          <w:ilvl w:val="0"/>
          <w:numId w:val="31"/>
        </w:numPr>
      </w:pPr>
      <w:r>
        <w:t xml:space="preserve">Creación de los </w:t>
      </w:r>
      <w:proofErr w:type="spellStart"/>
      <w:r w:rsidRPr="00AF6D3B">
        <w:rPr>
          <w:i/>
        </w:rPr>
        <w:t>concepts</w:t>
      </w:r>
      <w:proofErr w:type="spellEnd"/>
      <w:r>
        <w:t xml:space="preserve"> y modelos finales de los personajes.</w:t>
      </w:r>
    </w:p>
    <w:p w:rsidR="00D67BCE" w:rsidRDefault="00D67BCE" w:rsidP="00D67BCE">
      <w:pPr>
        <w:pStyle w:val="Prrafodelista"/>
        <w:numPr>
          <w:ilvl w:val="0"/>
          <w:numId w:val="31"/>
        </w:numPr>
      </w:pPr>
      <w:r>
        <w:t>Personalización de las cuentas de redes sociales y creación de una comunidad.</w:t>
      </w:r>
    </w:p>
    <w:p w:rsidR="00D67BCE" w:rsidRDefault="00D67BCE" w:rsidP="00D67BCE">
      <w:pPr>
        <w:pStyle w:val="Prrafodelista"/>
        <w:numPr>
          <w:ilvl w:val="0"/>
          <w:numId w:val="31"/>
        </w:numPr>
      </w:pPr>
      <w:r>
        <w:t xml:space="preserve">Balanceo de las mecánicas y </w:t>
      </w:r>
      <w:proofErr w:type="spellStart"/>
      <w:r w:rsidRPr="00AF6D3B">
        <w:rPr>
          <w:i/>
        </w:rPr>
        <w:t>stats</w:t>
      </w:r>
      <w:proofErr w:type="spellEnd"/>
      <w:r>
        <w:t xml:space="preserve"> de los personajes.</w:t>
      </w:r>
    </w:p>
    <w:p w:rsidR="00D67BCE" w:rsidRDefault="00D67BCE" w:rsidP="00D67BCE">
      <w:pPr>
        <w:pStyle w:val="Prrafodelista"/>
        <w:numPr>
          <w:ilvl w:val="0"/>
          <w:numId w:val="31"/>
        </w:numPr>
      </w:pPr>
      <w:r>
        <w:t xml:space="preserve">Balanceo de los </w:t>
      </w:r>
      <w:proofErr w:type="spellStart"/>
      <w:r w:rsidRPr="00AF6D3B">
        <w:rPr>
          <w:i/>
        </w:rPr>
        <w:t>drop</w:t>
      </w:r>
      <w:proofErr w:type="spellEnd"/>
      <w:r w:rsidRPr="00AF6D3B">
        <w:rPr>
          <w:i/>
        </w:rPr>
        <w:t xml:space="preserve"> </w:t>
      </w:r>
      <w:proofErr w:type="spellStart"/>
      <w:r w:rsidRPr="00AF6D3B">
        <w:rPr>
          <w:i/>
        </w:rPr>
        <w:t>rates</w:t>
      </w:r>
      <w:proofErr w:type="spellEnd"/>
      <w:r>
        <w:t xml:space="preserve"> del sistema de gacha.</w:t>
      </w:r>
    </w:p>
    <w:p w:rsidR="004A1097" w:rsidRDefault="00D67BCE" w:rsidP="00D67BCE">
      <w:pPr>
        <w:pStyle w:val="Prrafodelista"/>
        <w:numPr>
          <w:ilvl w:val="0"/>
          <w:numId w:val="31"/>
        </w:numPr>
      </w:pPr>
      <w:proofErr w:type="spellStart"/>
      <w:r w:rsidRPr="00AF6D3B">
        <w:rPr>
          <w:i/>
        </w:rPr>
        <w:t>Testing</w:t>
      </w:r>
      <w:proofErr w:type="spellEnd"/>
      <w:r>
        <w:t xml:space="preserve"> y refinación del producto final.</w:t>
      </w:r>
    </w:p>
    <w:p w:rsidR="00D67BCE" w:rsidRPr="004A1097" w:rsidRDefault="00D67BCE" w:rsidP="00DE3059"/>
    <w:p w:rsidR="004A1097" w:rsidRPr="00855982" w:rsidRDefault="004A1097" w:rsidP="004A1097">
      <w:pPr>
        <w:pStyle w:val="Ttulo1"/>
      </w:pPr>
      <w:r>
        <w:lastRenderedPageBreak/>
        <w:t xml:space="preserve">Sprint </w:t>
      </w:r>
      <w:proofErr w:type="spellStart"/>
      <w:r>
        <w:t>Re</w:t>
      </w:r>
      <w:r>
        <w:t>trospective</w:t>
      </w:r>
      <w:proofErr w:type="spellEnd"/>
    </w:p>
    <w:p w:rsidR="004A1097" w:rsidRDefault="00DE3059" w:rsidP="004A1097">
      <w:pPr>
        <w:rPr>
          <w:b/>
        </w:rPr>
      </w:pPr>
      <w:r w:rsidRPr="00DE3059">
        <w:rPr>
          <w:b/>
        </w:rPr>
        <w:t xml:space="preserve">¿Qué ha ido bien en el </w:t>
      </w:r>
      <w:r>
        <w:rPr>
          <w:b/>
        </w:rPr>
        <w:t>Sprint?</w:t>
      </w:r>
    </w:p>
    <w:p w:rsidR="00DE3059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El trabajo de los departamentos ha sido constante en la mayoría de los casos, sin saltos.</w:t>
      </w:r>
    </w:p>
    <w:p w:rsidR="006F73D3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Se ha mantenido una moral alta y predisposición al trabajo, tanto individual como en grupo.</w:t>
      </w:r>
    </w:p>
    <w:p w:rsidR="006F73D3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Las tareas han estado bien organizadas y se han completado dentro de las fechas previstas, sin muchos cambios.</w:t>
      </w:r>
    </w:p>
    <w:p w:rsidR="006F73D3" w:rsidRPr="00DE3059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La participación y asistencia a las reuniones y sesiones de trabajo grupales ha sido casi completa.</w:t>
      </w:r>
    </w:p>
    <w:p w:rsidR="00DE3059" w:rsidRDefault="00DE3059" w:rsidP="004A1097">
      <w:pPr>
        <w:rPr>
          <w:b/>
        </w:rPr>
      </w:pPr>
      <w:r>
        <w:rPr>
          <w:b/>
        </w:rPr>
        <w:t>¿Qué ha ido mal en el Sprint?</w:t>
      </w:r>
    </w:p>
    <w:p w:rsidR="00DE3059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La organización de algunas secciones en concreto ha sido algo caótica, necesitaría más constancia y productividad.</w:t>
      </w:r>
    </w:p>
    <w:p w:rsidR="006F73D3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 xml:space="preserve">La falta de un </w:t>
      </w:r>
      <w:proofErr w:type="spellStart"/>
      <w:r w:rsidRPr="00AF6D3B">
        <w:rPr>
          <w:i/>
        </w:rPr>
        <w:t>Game</w:t>
      </w:r>
      <w:proofErr w:type="spellEnd"/>
      <w:r w:rsidRPr="00AF6D3B">
        <w:rPr>
          <w:i/>
        </w:rPr>
        <w:t xml:space="preserve"> </w:t>
      </w:r>
      <w:proofErr w:type="spellStart"/>
      <w:r w:rsidRPr="00AF6D3B">
        <w:rPr>
          <w:i/>
        </w:rPr>
        <w:t>Design</w:t>
      </w:r>
      <w:proofErr w:type="spellEnd"/>
      <w:r w:rsidRPr="00AF6D3B">
        <w:rPr>
          <w:i/>
        </w:rPr>
        <w:t xml:space="preserve"> </w:t>
      </w:r>
      <w:proofErr w:type="spellStart"/>
      <w:r w:rsidRPr="00AF6D3B">
        <w:rPr>
          <w:i/>
        </w:rPr>
        <w:t>Document</w:t>
      </w:r>
      <w:proofErr w:type="spellEnd"/>
      <w:r>
        <w:t xml:space="preserve"> retrasó el avance de ciertas tareas y áreas.</w:t>
      </w:r>
    </w:p>
    <w:p w:rsidR="006F73D3" w:rsidRPr="00DE3059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Falta de comunicación constante en algunas ocasiones, que han llevado a discordancias y refactorizaciones innecesarias del contenido realizado.</w:t>
      </w:r>
    </w:p>
    <w:p w:rsidR="00DE3059" w:rsidRDefault="00DE3059" w:rsidP="004A1097">
      <w:pPr>
        <w:rPr>
          <w:b/>
        </w:rPr>
      </w:pPr>
      <w:r>
        <w:rPr>
          <w:b/>
        </w:rPr>
        <w:t>¿Qué hemos aprendido en el Sprint?</w:t>
      </w:r>
    </w:p>
    <w:p w:rsidR="00DE3059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En ocasiones hay que realizar reuniones fuera de agenda para organizar las partes del equipo que se vayan quedando atrás.</w:t>
      </w:r>
    </w:p>
    <w:p w:rsidR="006F73D3" w:rsidRPr="006F73D3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Se debería mantener un control más constante de las tareas.</w:t>
      </w:r>
    </w:p>
    <w:p w:rsidR="006F73D3" w:rsidRPr="00DE3059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>La comunicación entre departamentos es fundamental, se evitan confusiones innecesarias.</w:t>
      </w:r>
    </w:p>
    <w:p w:rsidR="00DE3059" w:rsidRDefault="00DE3059" w:rsidP="004A1097">
      <w:pPr>
        <w:rPr>
          <w:b/>
        </w:rPr>
      </w:pPr>
      <w:r>
        <w:rPr>
          <w:b/>
        </w:rPr>
        <w:t>¿Qué deberíamos hacer diferente en el siguiente Sprint?</w:t>
      </w:r>
    </w:p>
    <w:p w:rsidR="00DE3059" w:rsidRPr="0087590B" w:rsidRDefault="006F73D3" w:rsidP="00DE3059">
      <w:pPr>
        <w:pStyle w:val="Prrafodelista"/>
        <w:numPr>
          <w:ilvl w:val="0"/>
          <w:numId w:val="34"/>
        </w:numPr>
        <w:rPr>
          <w:b/>
        </w:rPr>
      </w:pPr>
      <w:r>
        <w:t xml:space="preserve">Cambiar el modelo de puntos de </w:t>
      </w:r>
      <w:bookmarkStart w:id="0" w:name="_GoBack"/>
      <w:proofErr w:type="spellStart"/>
      <w:r w:rsidRPr="00AF6D3B">
        <w:rPr>
          <w:i/>
        </w:rPr>
        <w:t>Tr</w:t>
      </w:r>
      <w:r w:rsidR="0087590B" w:rsidRPr="00AF6D3B">
        <w:rPr>
          <w:i/>
        </w:rPr>
        <w:t>ello</w:t>
      </w:r>
      <w:bookmarkEnd w:id="0"/>
      <w:proofErr w:type="spellEnd"/>
      <w:r w:rsidR="0087590B">
        <w:t>, enfocarlo a prioridades en las tareas en vez de a la dificultad de estas.</w:t>
      </w:r>
    </w:p>
    <w:p w:rsidR="0087590B" w:rsidRPr="0087590B" w:rsidRDefault="0087590B" w:rsidP="00DE3059">
      <w:pPr>
        <w:pStyle w:val="Prrafodelista"/>
        <w:numPr>
          <w:ilvl w:val="0"/>
          <w:numId w:val="34"/>
        </w:numPr>
        <w:rPr>
          <w:b/>
        </w:rPr>
      </w:pPr>
      <w:r>
        <w:t>Reuniones fuera de agenda para reenganchar ciertas secciones.</w:t>
      </w:r>
    </w:p>
    <w:p w:rsidR="0087590B" w:rsidRPr="00DE3059" w:rsidRDefault="0087590B" w:rsidP="00DE3059">
      <w:pPr>
        <w:pStyle w:val="Prrafodelista"/>
        <w:numPr>
          <w:ilvl w:val="0"/>
          <w:numId w:val="34"/>
        </w:numPr>
        <w:rPr>
          <w:b/>
        </w:rPr>
      </w:pPr>
      <w:r>
        <w:t>Comunicarnos más entre nosotros, para evitar confusiones innecesarias.</w:t>
      </w:r>
    </w:p>
    <w:sectPr w:rsidR="0087590B" w:rsidRPr="00DE3059" w:rsidSect="00855982"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F81" w:rsidRDefault="00A80F81" w:rsidP="00855982">
      <w:pPr>
        <w:spacing w:after="0" w:line="240" w:lineRule="auto"/>
      </w:pPr>
      <w:r>
        <w:separator/>
      </w:r>
    </w:p>
  </w:endnote>
  <w:endnote w:type="continuationSeparator" w:id="0">
    <w:p w:rsidR="00A80F81" w:rsidRDefault="00A80F8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AF6D3B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445839"/>
      <w:docPartObj>
        <w:docPartGallery w:val="Page Numbers (Bottom of Page)"/>
        <w:docPartUnique/>
      </w:docPartObj>
    </w:sdtPr>
    <w:sdtContent>
      <w:p w:rsidR="00A80F81" w:rsidRDefault="00A80F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D3B">
          <w:rPr>
            <w:noProof/>
          </w:rPr>
          <w:t>1</w:t>
        </w:r>
        <w:r>
          <w:fldChar w:fldCharType="end"/>
        </w:r>
      </w:p>
    </w:sdtContent>
  </w:sdt>
  <w:p w:rsidR="00A80F81" w:rsidRDefault="00A80F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F81" w:rsidRDefault="00A80F81" w:rsidP="00855982">
      <w:pPr>
        <w:spacing w:after="0" w:line="240" w:lineRule="auto"/>
      </w:pPr>
      <w:r>
        <w:separator/>
      </w:r>
    </w:p>
  </w:footnote>
  <w:footnote w:type="continuationSeparator" w:id="0">
    <w:p w:rsidR="00A80F81" w:rsidRDefault="00A80F81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0F81" w:rsidRPr="00A80F81" w:rsidRDefault="00A80F81">
    <w:pPr>
      <w:pStyle w:val="Encabezado"/>
      <w:rPr>
        <w:b/>
        <w:i/>
        <w:u w:val="single"/>
      </w:rPr>
    </w:pPr>
    <w:r>
      <w:rPr>
        <w:b/>
        <w:i/>
        <w:u w:val="single"/>
      </w:rPr>
      <w:t>DJ ALFA DEVS</w:t>
    </w:r>
    <w:r w:rsidRPr="00A80F81">
      <w:ptab w:relativeTo="margin" w:alignment="center" w:leader="none"/>
    </w:r>
    <w:r w:rsidRPr="00A80F81">
      <w:ptab w:relativeTo="margin" w:alignment="right" w:leader="none"/>
    </w:r>
    <w:r>
      <w:rPr>
        <w:b/>
        <w:i/>
        <w:u w:val="single"/>
      </w:rPr>
      <w:t>SPRINT REVIEW/RETROSPECTIVE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C4F4F"/>
    <w:multiLevelType w:val="hybridMultilevel"/>
    <w:tmpl w:val="88A6A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B2457EF"/>
    <w:multiLevelType w:val="multilevel"/>
    <w:tmpl w:val="4430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4BD29B3"/>
    <w:multiLevelType w:val="hybridMultilevel"/>
    <w:tmpl w:val="E8302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94A3D"/>
    <w:multiLevelType w:val="hybridMultilevel"/>
    <w:tmpl w:val="88665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E6A9B"/>
    <w:multiLevelType w:val="hybridMultilevel"/>
    <w:tmpl w:val="0BB45D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1"/>
  </w:num>
  <w:num w:numId="14">
    <w:abstractNumId w:val="19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6"/>
  </w:num>
  <w:num w:numId="29">
    <w:abstractNumId w:val="18"/>
  </w:num>
  <w:num w:numId="30">
    <w:abstractNumId w:val="21"/>
  </w:num>
  <w:num w:numId="31">
    <w:abstractNumId w:val="10"/>
  </w:num>
  <w:num w:numId="32">
    <w:abstractNumId w:val="20"/>
  </w:num>
  <w:num w:numId="33">
    <w:abstractNumId w:val="17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81"/>
    <w:rsid w:val="001D4362"/>
    <w:rsid w:val="004A1097"/>
    <w:rsid w:val="006F73D3"/>
    <w:rsid w:val="007833A7"/>
    <w:rsid w:val="00855982"/>
    <w:rsid w:val="0087590B"/>
    <w:rsid w:val="008C5B3A"/>
    <w:rsid w:val="00A10484"/>
    <w:rsid w:val="00A80F81"/>
    <w:rsid w:val="00AF6D3B"/>
    <w:rsid w:val="00D67BCE"/>
    <w:rsid w:val="00DE3059"/>
    <w:rsid w:val="00DF3C20"/>
    <w:rsid w:val="00FD262C"/>
    <w:rsid w:val="00FE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54D7"/>
  <w15:chartTrackingRefBased/>
  <w15:docId w15:val="{C765AB98-58C8-4178-B6FF-75960E2A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4A1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.gudina.2016\AppData\Roaming\Microsoft\Plantillas\Dise&#241;o%20de%20informe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5E3"/>
    <w:rsid w:val="0035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0754B2423B648388575A4F2011C2B02">
    <w:name w:val="F0754B2423B648388575A4F2011C2B02"/>
  </w:style>
  <w:style w:type="paragraph" w:customStyle="1" w:styleId="FC89425B610B4DD89D5D73400DA437DF">
    <w:name w:val="FC89425B610B4DD89D5D73400DA437DF"/>
  </w:style>
  <w:style w:type="paragraph" w:customStyle="1" w:styleId="EEE8D353907348B7A70C0E3B10D4619A">
    <w:name w:val="EEE8D353907348B7A70C0E3B10D4619A"/>
  </w:style>
  <w:style w:type="paragraph" w:customStyle="1" w:styleId="446CA795E2A04A1EA17A5F8174FBC538">
    <w:name w:val="446CA795E2A04A1EA17A5F8174FBC538"/>
    <w:rsid w:val="00355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71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Denís Gudiña Núñez</dc:creator>
  <cp:lastModifiedBy>Denís Gudiña Núñez</cp:lastModifiedBy>
  <cp:revision>3</cp:revision>
  <dcterms:created xsi:type="dcterms:W3CDTF">2019-09-30T06:16:00Z</dcterms:created>
  <dcterms:modified xsi:type="dcterms:W3CDTF">2019-09-30T07:27:00Z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